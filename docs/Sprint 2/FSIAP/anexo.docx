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0E69" w14:textId="77777777" w:rsidR="001A5562" w:rsidRPr="004468A7" w:rsidRDefault="001A5562" w:rsidP="00FD478C">
      <w:pPr>
        <w:rPr>
          <w:rFonts w:ascii="Times New Roman" w:hAnsi="Times New Roman" w:cs="Times New Roman"/>
        </w:rPr>
      </w:pPr>
    </w:p>
    <w:p w14:paraId="6F06255B" w14:textId="5370C1F6" w:rsidR="576062CF" w:rsidRPr="004468A7" w:rsidRDefault="576062CF" w:rsidP="00FD478C">
      <w:pPr>
        <w:rPr>
          <w:rFonts w:ascii="Times New Roman" w:hAnsi="Times New Roman" w:cs="Times New Roman"/>
        </w:rPr>
      </w:pPr>
    </w:p>
    <w:p w14:paraId="59D3FCF5" w14:textId="27CDD2EF" w:rsidR="576062CF" w:rsidRPr="004468A7" w:rsidRDefault="001A5562" w:rsidP="001A5562">
      <w:pPr>
        <w:jc w:val="center"/>
        <w:rPr>
          <w:rFonts w:ascii="Times New Roman" w:hAnsi="Times New Roman" w:cs="Times New Roman"/>
        </w:rPr>
      </w:pPr>
      <w:r w:rsidRPr="004468A7">
        <w:rPr>
          <w:rFonts w:ascii="Times New Roman" w:hAnsi="Times New Roman" w:cs="Times New Roman"/>
          <w:noProof/>
        </w:rPr>
        <w:drawing>
          <wp:inline distT="0" distB="0" distL="0" distR="0" wp14:anchorId="1E383274" wp14:editId="0520A492">
            <wp:extent cx="1912620" cy="567690"/>
            <wp:effectExtent l="0" t="0" r="5080" b="381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E8F0" w14:textId="77777777" w:rsidR="001A5562" w:rsidRPr="004468A7" w:rsidRDefault="001A5562" w:rsidP="00FD478C">
      <w:pPr>
        <w:rPr>
          <w:rFonts w:ascii="Times New Roman" w:hAnsi="Times New Roman" w:cs="Times New Roman"/>
        </w:rPr>
      </w:pPr>
    </w:p>
    <w:p w14:paraId="66B2E8B8" w14:textId="77777777" w:rsidR="001A5562" w:rsidRDefault="001A5562" w:rsidP="001A5562">
      <w:pPr>
        <w:ind w:firstLine="0"/>
        <w:rPr>
          <w:rFonts w:ascii="Times New Roman" w:hAnsi="Times New Roman" w:cs="Times New Roman"/>
        </w:rPr>
      </w:pPr>
    </w:p>
    <w:p w14:paraId="60F585AF" w14:textId="77777777" w:rsidR="004468A7" w:rsidRPr="004468A7" w:rsidRDefault="004468A7" w:rsidP="001A5562">
      <w:pPr>
        <w:ind w:firstLine="0"/>
        <w:rPr>
          <w:rFonts w:ascii="Times New Roman" w:hAnsi="Times New Roman" w:cs="Times New Roman"/>
        </w:rPr>
      </w:pPr>
    </w:p>
    <w:p w14:paraId="1CA989DA" w14:textId="470C0CDC" w:rsidR="576062CF" w:rsidRPr="004468A7" w:rsidRDefault="00FD478C" w:rsidP="00FD478C">
      <w:pPr>
        <w:pStyle w:val="Subtitle"/>
        <w:rPr>
          <w:rFonts w:ascii="Times New Roman" w:hAnsi="Times New Roman" w:cs="Times New Roman"/>
          <w:lang w:val="en-US"/>
        </w:rPr>
      </w:pPr>
      <w:r w:rsidRPr="004468A7">
        <w:rPr>
          <w:rFonts w:ascii="Times New Roman" w:hAnsi="Times New Roman" w:cs="Times New Roman"/>
          <w:lang w:val="en-US"/>
        </w:rPr>
        <w:t xml:space="preserve"> </w:t>
      </w:r>
    </w:p>
    <w:p w14:paraId="2FC30332" w14:textId="3D27F386" w:rsidR="001A5562" w:rsidRPr="004468A7" w:rsidRDefault="004468A7" w:rsidP="001A5562">
      <w:pPr>
        <w:pStyle w:val="Title"/>
        <w:rPr>
          <w:rFonts w:ascii="Times New Roman" w:hAnsi="Times New Roman" w:cs="Times New Roman"/>
          <w:sz w:val="48"/>
          <w:szCs w:val="48"/>
          <w:lang w:val="en-US"/>
        </w:rPr>
      </w:pPr>
      <w:r w:rsidRPr="004468A7">
        <w:rPr>
          <w:rFonts w:ascii="Times New Roman" w:hAnsi="Times New Roman" w:cs="Times New Roman"/>
          <w:sz w:val="48"/>
          <w:szCs w:val="48"/>
        </w:rPr>
        <w:t>Escolha de materiais</w:t>
      </w:r>
      <w:r w:rsidR="001A5562" w:rsidRPr="004468A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</w:p>
    <w:p w14:paraId="67761EA6" w14:textId="77777777" w:rsidR="001A5562" w:rsidRPr="004468A7" w:rsidRDefault="001A5562" w:rsidP="004468A7">
      <w:pPr>
        <w:ind w:firstLine="0"/>
        <w:rPr>
          <w:rFonts w:ascii="Times New Roman" w:hAnsi="Times New Roman" w:cs="Times New Roman"/>
          <w:lang w:val="en-US"/>
        </w:rPr>
      </w:pPr>
    </w:p>
    <w:p w14:paraId="0013EA89" w14:textId="77777777" w:rsidR="004468A7" w:rsidRDefault="004468A7" w:rsidP="001A5562">
      <w:pPr>
        <w:ind w:firstLine="0"/>
        <w:rPr>
          <w:rFonts w:ascii="Times New Roman" w:hAnsi="Times New Roman" w:cs="Times New Roman"/>
          <w:lang w:val="en-US"/>
        </w:rPr>
      </w:pPr>
    </w:p>
    <w:p w14:paraId="720886FF" w14:textId="77777777" w:rsidR="004468A7" w:rsidRDefault="004468A7" w:rsidP="001A5562">
      <w:pPr>
        <w:ind w:firstLine="0"/>
        <w:rPr>
          <w:rFonts w:ascii="Times New Roman" w:hAnsi="Times New Roman" w:cs="Times New Roman"/>
          <w:lang w:val="en-US"/>
        </w:rPr>
      </w:pPr>
    </w:p>
    <w:p w14:paraId="3BB1A9B2" w14:textId="77777777" w:rsidR="004468A7" w:rsidRPr="004468A7" w:rsidRDefault="004468A7" w:rsidP="001A5562">
      <w:pPr>
        <w:ind w:firstLine="0"/>
        <w:rPr>
          <w:rFonts w:ascii="Times New Roman" w:hAnsi="Times New Roman" w:cs="Times New Roman"/>
          <w:lang w:val="en-US"/>
        </w:rPr>
      </w:pPr>
    </w:p>
    <w:p w14:paraId="632CEEB3" w14:textId="6FBC38EC" w:rsidR="001A5562" w:rsidRPr="004468A7" w:rsidRDefault="001A5562" w:rsidP="001A5562">
      <w:pPr>
        <w:pStyle w:val="Subtitle"/>
        <w:rPr>
          <w:rFonts w:ascii="Times New Roman" w:hAnsi="Times New Roman" w:cs="Times New Roman"/>
        </w:rPr>
      </w:pPr>
      <w:r w:rsidRPr="004468A7">
        <w:rPr>
          <w:rFonts w:ascii="Times New Roman" w:hAnsi="Times New Roman" w:cs="Times New Roman"/>
        </w:rPr>
        <w:t>Miguel Oliveira</w:t>
      </w:r>
      <w:r w:rsidRPr="004468A7">
        <w:rPr>
          <w:rFonts w:ascii="Times New Roman" w:hAnsi="Times New Roman" w:cs="Times New Roman"/>
        </w:rPr>
        <w:t xml:space="preserve"> 1211281</w:t>
      </w:r>
    </w:p>
    <w:p w14:paraId="635E9513" w14:textId="538E87C9" w:rsidR="001A5562" w:rsidRPr="004468A7" w:rsidRDefault="001A5562" w:rsidP="001A5562">
      <w:pPr>
        <w:pStyle w:val="Subtitle"/>
        <w:rPr>
          <w:rFonts w:ascii="Times New Roman" w:hAnsi="Times New Roman" w:cs="Times New Roman"/>
        </w:rPr>
      </w:pPr>
      <w:r w:rsidRPr="004468A7">
        <w:rPr>
          <w:rFonts w:ascii="Times New Roman" w:hAnsi="Times New Roman" w:cs="Times New Roman"/>
        </w:rPr>
        <w:t>Rodrigo Cardoso 1221083</w:t>
      </w:r>
    </w:p>
    <w:p w14:paraId="3836ED2B" w14:textId="6D4B47FF" w:rsidR="001A5562" w:rsidRPr="004468A7" w:rsidRDefault="001A5562" w:rsidP="001A5562">
      <w:pPr>
        <w:pStyle w:val="Subtitle"/>
        <w:rPr>
          <w:rFonts w:ascii="Times New Roman" w:hAnsi="Times New Roman" w:cs="Times New Roman"/>
        </w:rPr>
      </w:pPr>
      <w:r w:rsidRPr="004468A7">
        <w:rPr>
          <w:rFonts w:ascii="Times New Roman" w:hAnsi="Times New Roman" w:cs="Times New Roman"/>
        </w:rPr>
        <w:t>Rodrigo Castro 1220636</w:t>
      </w:r>
    </w:p>
    <w:p w14:paraId="2427D145" w14:textId="724CAE45" w:rsidR="001A5562" w:rsidRPr="004468A7" w:rsidRDefault="001A5562" w:rsidP="001A5562">
      <w:pPr>
        <w:pStyle w:val="Subtitle"/>
        <w:rPr>
          <w:rFonts w:ascii="Times New Roman" w:hAnsi="Times New Roman" w:cs="Times New Roman"/>
        </w:rPr>
      </w:pPr>
      <w:r w:rsidRPr="004468A7">
        <w:rPr>
          <w:rFonts w:ascii="Times New Roman" w:hAnsi="Times New Roman" w:cs="Times New Roman"/>
        </w:rPr>
        <w:t>Mário Ribeiro 1221019</w:t>
      </w:r>
    </w:p>
    <w:p w14:paraId="3316A0B6" w14:textId="77777777" w:rsidR="001A5562" w:rsidRPr="004468A7" w:rsidRDefault="001A5562" w:rsidP="001A5562">
      <w:pPr>
        <w:rPr>
          <w:rFonts w:ascii="Times New Roman" w:hAnsi="Times New Roman" w:cs="Times New Roman"/>
        </w:rPr>
      </w:pPr>
    </w:p>
    <w:p w14:paraId="2627E3E8" w14:textId="77777777" w:rsidR="004468A7" w:rsidRPr="004468A7" w:rsidRDefault="004468A7" w:rsidP="001A5562">
      <w:pPr>
        <w:ind w:firstLine="0"/>
        <w:rPr>
          <w:rFonts w:ascii="Times New Roman" w:hAnsi="Times New Roman" w:cs="Times New Roman"/>
        </w:rPr>
      </w:pPr>
    </w:p>
    <w:p w14:paraId="47A00197" w14:textId="77777777" w:rsidR="001A5562" w:rsidRPr="004468A7" w:rsidRDefault="001A5562" w:rsidP="001A5562">
      <w:pPr>
        <w:ind w:firstLine="0"/>
        <w:rPr>
          <w:rFonts w:ascii="Times New Roman" w:hAnsi="Times New Roman" w:cs="Times New Roman"/>
        </w:rPr>
      </w:pPr>
    </w:p>
    <w:p w14:paraId="412035A8" w14:textId="77777777" w:rsidR="001A5562" w:rsidRPr="004468A7" w:rsidRDefault="001A5562" w:rsidP="001A5562">
      <w:pPr>
        <w:rPr>
          <w:rFonts w:ascii="Times New Roman" w:hAnsi="Times New Roman" w:cs="Times New Roman"/>
        </w:rPr>
      </w:pPr>
    </w:p>
    <w:p w14:paraId="0F44BF18" w14:textId="77777777" w:rsidR="001A5562" w:rsidRPr="004468A7" w:rsidRDefault="001A5562" w:rsidP="001A5562">
      <w:pPr>
        <w:rPr>
          <w:rFonts w:ascii="Times New Roman" w:hAnsi="Times New Roman" w:cs="Times New Roman"/>
        </w:rPr>
      </w:pPr>
    </w:p>
    <w:p w14:paraId="19E2A322" w14:textId="15645341" w:rsidR="00FD478C" w:rsidRPr="004468A7" w:rsidRDefault="001A5562" w:rsidP="00FD478C">
      <w:pPr>
        <w:pStyle w:val="Subtitle"/>
        <w:rPr>
          <w:rFonts w:ascii="Times New Roman" w:hAnsi="Times New Roman" w:cs="Times New Roman"/>
        </w:rPr>
      </w:pPr>
      <w:r w:rsidRPr="004468A7">
        <w:rPr>
          <w:rFonts w:ascii="Times New Roman" w:hAnsi="Times New Roman" w:cs="Times New Roman"/>
        </w:rPr>
        <w:t>Instituto Superior de Engenharia Informática</w:t>
      </w:r>
      <w:r w:rsidR="00FD478C" w:rsidRPr="004468A7">
        <w:rPr>
          <w:rFonts w:ascii="Times New Roman" w:hAnsi="Times New Roman" w:cs="Times New Roman"/>
        </w:rPr>
        <w:t xml:space="preserve"> </w:t>
      </w:r>
    </w:p>
    <w:p w14:paraId="037D12E7" w14:textId="77777777" w:rsidR="00760CC0" w:rsidRDefault="001A5562" w:rsidP="00760CC0">
      <w:pPr>
        <w:pStyle w:val="Subtitle"/>
        <w:rPr>
          <w:rFonts w:ascii="Times New Roman" w:hAnsi="Times New Roman" w:cs="Times New Roman"/>
        </w:rPr>
        <w:sectPr w:rsidR="00760CC0" w:rsidSect="00760CC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4468A7">
        <w:rPr>
          <w:rFonts w:ascii="Times New Roman" w:hAnsi="Times New Roman" w:cs="Times New Roman"/>
        </w:rPr>
        <w:t>Física Aplicada</w:t>
      </w:r>
    </w:p>
    <w:sdt>
      <w:sdtPr>
        <w:id w:val="-1131325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/>
        </w:rPr>
      </w:sdtEndPr>
      <w:sdtContent>
        <w:p w14:paraId="57F833FB" w14:textId="6C003046" w:rsidR="00760CC0" w:rsidRDefault="00760CC0">
          <w:pPr>
            <w:pStyle w:val="TOCHeading"/>
          </w:pPr>
          <w:r>
            <w:t>Table of Contents</w:t>
          </w:r>
        </w:p>
        <w:p w14:paraId="7117CC56" w14:textId="77777777" w:rsidR="006C6E67" w:rsidRPr="006C6E67" w:rsidRDefault="006C6E67" w:rsidP="006C6E67">
          <w:pPr>
            <w:rPr>
              <w:lang w:val="en-US"/>
            </w:rPr>
          </w:pPr>
        </w:p>
        <w:p w14:paraId="639325BF" w14:textId="4B12829A" w:rsidR="00760CC0" w:rsidRDefault="00760C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PT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760CC0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288766" w:history="1">
            <w:r w:rsidRPr="00BA791C">
              <w:rPr>
                <w:rStyle w:val="Hyperlink"/>
                <w:noProof/>
                <w:lang w:val="en-US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EDAD" w14:textId="1DFDA303" w:rsidR="00760CC0" w:rsidRDefault="00760C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PT" w:eastAsia="en-GB"/>
              <w14:ligatures w14:val="standardContextual"/>
            </w:rPr>
          </w:pPr>
          <w:hyperlink w:anchor="_Toc150288767" w:history="1">
            <w:r w:rsidRPr="00BA791C">
              <w:rPr>
                <w:rStyle w:val="Hyperlink"/>
                <w:noProof/>
                <w:lang w:val="en-US"/>
              </w:rPr>
              <w:t>Estrutura inicial e expansão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BECC" w14:textId="5832713F" w:rsidR="00760CC0" w:rsidRDefault="00760C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PT" w:eastAsia="en-GB"/>
              <w14:ligatures w14:val="standardContextual"/>
            </w:rPr>
          </w:pPr>
          <w:hyperlink w:anchor="_Toc150288768" w:history="1">
            <w:r w:rsidRPr="00BA791C">
              <w:rPr>
                <w:rStyle w:val="Hyperlink"/>
                <w:noProof/>
                <w:lang w:val="en-US"/>
              </w:rPr>
              <w:t>Paredes Exteriores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4D63" w14:textId="2EB0F572" w:rsidR="00760CC0" w:rsidRDefault="00760C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PT" w:eastAsia="en-GB"/>
              <w14:ligatures w14:val="standardContextual"/>
            </w:rPr>
          </w:pPr>
          <w:hyperlink w:anchor="_Toc150288769" w:history="1">
            <w:r w:rsidRPr="00BA791C">
              <w:rPr>
                <w:rStyle w:val="Hyperlink"/>
                <w:noProof/>
                <w:lang w:val="en-US"/>
              </w:rPr>
              <w:t>Telhado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8810" w14:textId="2C711B83" w:rsidR="00760CC0" w:rsidRDefault="00760C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PT" w:eastAsia="en-GB"/>
              <w14:ligatures w14:val="standardContextual"/>
            </w:rPr>
          </w:pPr>
          <w:hyperlink w:anchor="_Toc150288770" w:history="1">
            <w:r w:rsidRPr="00BA791C">
              <w:rPr>
                <w:rStyle w:val="Hyperlink"/>
                <w:noProof/>
                <w:lang w:val="en-US"/>
              </w:rPr>
              <w:t>Paredes Interiores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9106" w14:textId="106B4F3C" w:rsidR="00760CC0" w:rsidRDefault="00760C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PT" w:eastAsia="en-GB"/>
              <w14:ligatures w14:val="standardContextual"/>
            </w:rPr>
          </w:pPr>
          <w:hyperlink w:anchor="_Toc150288771" w:history="1">
            <w:r w:rsidRPr="00BA791C">
              <w:rPr>
                <w:rStyle w:val="Hyperlink"/>
                <w:noProof/>
                <w:lang w:val="en-US"/>
              </w:rPr>
              <w:t>Portas e Janelas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6A66" w14:textId="058FBCDF" w:rsidR="00760CC0" w:rsidRDefault="00760C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PT" w:eastAsia="en-GB"/>
              <w14:ligatures w14:val="standardContextual"/>
            </w:rPr>
          </w:pPr>
          <w:hyperlink w:anchor="_Toc150288772" w:history="1">
            <w:r w:rsidRPr="00BA791C">
              <w:rPr>
                <w:rStyle w:val="Hyperlink"/>
                <w:noProof/>
                <w:lang w:val="en-US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8F03" w14:textId="0B83E7A4" w:rsidR="00760CC0" w:rsidRDefault="00760CC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PT" w:eastAsia="en-GB"/>
              <w14:ligatures w14:val="standardContextual"/>
            </w:rPr>
          </w:pPr>
          <w:hyperlink w:anchor="_Toc150288773" w:history="1">
            <w:r w:rsidRPr="00BA791C">
              <w:rPr>
                <w:rStyle w:val="Hyperlink"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1446" w14:textId="68535CA0" w:rsidR="00760CC0" w:rsidRPr="00760CC0" w:rsidRDefault="00760CC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6AA2D9A" w14:textId="10462CE4" w:rsidR="00760CC0" w:rsidRPr="00760CC0" w:rsidRDefault="00760CC0" w:rsidP="00760CC0">
      <w:pPr>
        <w:pStyle w:val="Subtitle"/>
        <w:rPr>
          <w:rFonts w:ascii="Times New Roman" w:hAnsi="Times New Roman" w:cs="Times New Roman"/>
          <w:lang w:val="en-US"/>
        </w:rPr>
      </w:pPr>
    </w:p>
    <w:p w14:paraId="570B70D1" w14:textId="77777777" w:rsidR="576062CF" w:rsidRPr="00760CC0" w:rsidRDefault="576062CF" w:rsidP="00DF3215">
      <w:pPr>
        <w:rPr>
          <w:rFonts w:ascii="Times New Roman" w:hAnsi="Times New Roman" w:cs="Times New Roman"/>
          <w:lang w:val="en-US"/>
        </w:rPr>
      </w:pPr>
    </w:p>
    <w:p w14:paraId="6CF3DF6F" w14:textId="0FC53A4A" w:rsidR="717E282B" w:rsidRDefault="00760CC0" w:rsidP="00DF32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TOC \h \z \c "Figure" </w:instrText>
      </w:r>
      <w:r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b/>
          <w:bCs/>
          <w:noProof/>
          <w:lang w:val="en-GB"/>
        </w:rPr>
        <w:t>No table of figures entries found.</w:t>
      </w:r>
      <w:r>
        <w:rPr>
          <w:rFonts w:ascii="Times New Roman" w:hAnsi="Times New Roman" w:cs="Times New Roman"/>
          <w:lang w:val="en-US"/>
        </w:rPr>
        <w:fldChar w:fldCharType="end"/>
      </w:r>
    </w:p>
    <w:p w14:paraId="3CF797A6" w14:textId="01818B1C" w:rsidR="00760CC0" w:rsidRDefault="00760CC0">
      <w:pPr>
        <w:spacing w:after="160" w:line="259" w:lineRule="auto"/>
        <w:ind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61C24F71" w14:textId="0A79B460" w:rsidR="00760CC0" w:rsidRDefault="00760CC0" w:rsidP="00760CC0">
      <w:pPr>
        <w:pStyle w:val="Heading1"/>
        <w:rPr>
          <w:lang w:val="en-US"/>
        </w:rPr>
      </w:pPr>
      <w:bookmarkStart w:id="0" w:name="_Toc150288766"/>
      <w:r>
        <w:rPr>
          <w:lang w:val="en-US"/>
        </w:rPr>
        <w:lastRenderedPageBreak/>
        <w:t>Introdução</w:t>
      </w:r>
      <w:bookmarkEnd w:id="0"/>
    </w:p>
    <w:p w14:paraId="5270C08E" w14:textId="77777777" w:rsidR="006C6E67" w:rsidRPr="006C6E67" w:rsidRDefault="006C6E67" w:rsidP="006C6E67">
      <w:r w:rsidRPr="006C6E67">
        <w:t>Este relatório visa fornecer uma análise detalhada das escolhas de materiais e características térmicas para a construção de uma estrutura de expansão, que abrange desde as paredes exteriores, o telhado, as paredes interiores, portas e janelas. O projeto em questão foi concebido para atender a requisitos específicos de funcionalidade, eficiência energética, durabilidade e estética, adaptando-se a um ambiente de mudanças climáticas e necessidades logísticas.</w:t>
      </w:r>
    </w:p>
    <w:p w14:paraId="4A97DF67" w14:textId="77777777" w:rsidR="006C6E67" w:rsidRPr="006C6E67" w:rsidRDefault="006C6E67" w:rsidP="006C6E67"/>
    <w:p w14:paraId="3F6247C3" w14:textId="77777777" w:rsidR="006C6E67" w:rsidRPr="006C6E67" w:rsidRDefault="006C6E67" w:rsidP="006C6E67">
      <w:r w:rsidRPr="006C6E67">
        <w:t>A estrutura proposta deve acomodar uma porta grande que permita o acesso de veículos de transporte de mercadorias de grande porte, bem como uma segunda porta de duas folhas exclusivamente destinada ao acesso à zona de armazenamento de produtos e/ou excedentes. Além disso, a estrutura incluirá janelas para iluminação natural e ventilação adequada, promovendo um ambiente interno confortável.</w:t>
      </w:r>
    </w:p>
    <w:p w14:paraId="3867D969" w14:textId="77777777" w:rsidR="006C6E67" w:rsidRPr="006C6E67" w:rsidRDefault="006C6E67" w:rsidP="006C6E67"/>
    <w:p w14:paraId="030C5542" w14:textId="77777777" w:rsidR="006C6E67" w:rsidRPr="006C6E67" w:rsidRDefault="006C6E67" w:rsidP="006C6E67">
      <w:r w:rsidRPr="006C6E67">
        <w:t>A fim de garantir a eficiência energética e o conforto térmico e acústico, a escolha de materiais desempenha um papel fundamental na execução deste projeto. Portanto, este relatório detalhará as escolhas de materiais, bem como suas características térmicas, com base em considerações práticas, climáticas e de desempenho.</w:t>
      </w:r>
    </w:p>
    <w:p w14:paraId="0B2F7CBA" w14:textId="77777777" w:rsidR="006C6E67" w:rsidRPr="006C6E67" w:rsidRDefault="006C6E67" w:rsidP="006C6E67"/>
    <w:p w14:paraId="37D0A472" w14:textId="77777777" w:rsidR="006C6E67" w:rsidRPr="006C6E67" w:rsidRDefault="006C6E67" w:rsidP="006C6E67">
      <w:r w:rsidRPr="006C6E67">
        <w:t>À medida que avançamos, abordaremos as especificações para as paredes exteriores, o telhado, as paredes interiores, portas e janelas, detalhando as razões por trás de cada seleção. Além disso, apresentaremos informações sobre as paredes divisórias internas, destacando como cada espaço foi projetado para atender às temperaturas e funcionalidades específicas.</w:t>
      </w:r>
    </w:p>
    <w:p w14:paraId="5A416EB6" w14:textId="77777777" w:rsidR="006C6E67" w:rsidRPr="006C6E67" w:rsidRDefault="006C6E67" w:rsidP="006C6E67"/>
    <w:p w14:paraId="2B2A74AD" w14:textId="12C3B7D8" w:rsidR="006C6E67" w:rsidRPr="006C6E67" w:rsidRDefault="006C6E67" w:rsidP="006C6E67">
      <w:r w:rsidRPr="006C6E67">
        <w:lastRenderedPageBreak/>
        <w:t xml:space="preserve">Através deste relatório, esperamos fornecer um guia completo e informativo para a construção da estrutura de expansão, cumprindo com os objetivos de funcionalidade, eficiência e durabilidade, </w:t>
      </w:r>
      <w:r w:rsidRPr="006C6E67">
        <w:t>enquanto</w:t>
      </w:r>
      <w:r w:rsidRPr="006C6E67">
        <w:t xml:space="preserve"> consideramos as necessidades únicas do projeto e do ambiente circundante.</w:t>
      </w:r>
    </w:p>
    <w:p w14:paraId="49FCB893" w14:textId="621510C4" w:rsidR="00760CC0" w:rsidRPr="006C6E67" w:rsidRDefault="00760CC0">
      <w:pPr>
        <w:spacing w:after="160" w:line="259" w:lineRule="auto"/>
        <w:ind w:firstLine="0"/>
      </w:pPr>
      <w:r w:rsidRPr="006C6E67">
        <w:br w:type="page"/>
      </w:r>
    </w:p>
    <w:p w14:paraId="5CCE854D" w14:textId="621510C4" w:rsidR="00760CC0" w:rsidRDefault="00760CC0" w:rsidP="00760CC0">
      <w:pPr>
        <w:pStyle w:val="Heading1"/>
        <w:rPr>
          <w:lang w:val="en-US"/>
        </w:rPr>
      </w:pPr>
      <w:bookmarkStart w:id="1" w:name="_Toc150288767"/>
      <w:proofErr w:type="spellStart"/>
      <w:r>
        <w:rPr>
          <w:lang w:val="en-US"/>
        </w:rPr>
        <w:lastRenderedPageBreak/>
        <w:t>Estrutura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expansão</w:t>
      </w:r>
      <w:bookmarkEnd w:id="1"/>
      <w:proofErr w:type="spellEnd"/>
    </w:p>
    <w:p w14:paraId="1CFD7C6D" w14:textId="439B270E" w:rsidR="00760CC0" w:rsidRDefault="00760CC0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C1FBDE3" w14:textId="5CA5AB0E" w:rsidR="00760CC0" w:rsidRPr="00760CC0" w:rsidRDefault="00760CC0" w:rsidP="00760CC0">
      <w:pPr>
        <w:pStyle w:val="Heading1"/>
      </w:pPr>
      <w:bookmarkStart w:id="2" w:name="_Toc150288768"/>
      <w:r w:rsidRPr="00760CC0">
        <w:lastRenderedPageBreak/>
        <w:t>Paredes Exteriores</w:t>
      </w:r>
      <w:bookmarkEnd w:id="2"/>
    </w:p>
    <w:p w14:paraId="499A48AF" w14:textId="3EE33F16" w:rsidR="00760CC0" w:rsidRPr="00760CC0" w:rsidRDefault="00760CC0">
      <w:pPr>
        <w:spacing w:after="160" w:line="259" w:lineRule="auto"/>
        <w:ind w:firstLine="0"/>
      </w:pPr>
      <w:r w:rsidRPr="00760CC0">
        <w:br w:type="page"/>
      </w:r>
    </w:p>
    <w:p w14:paraId="1111888E" w14:textId="4FC725AB" w:rsidR="00760CC0" w:rsidRPr="00760CC0" w:rsidRDefault="00760CC0" w:rsidP="00760CC0">
      <w:pPr>
        <w:pStyle w:val="Heading1"/>
      </w:pPr>
      <w:bookmarkStart w:id="3" w:name="_Toc150288769"/>
      <w:r w:rsidRPr="00760CC0">
        <w:lastRenderedPageBreak/>
        <w:t>Telhado</w:t>
      </w:r>
      <w:bookmarkEnd w:id="3"/>
    </w:p>
    <w:p w14:paraId="2071CDA2" w14:textId="48EA8E3A" w:rsidR="00760CC0" w:rsidRPr="00760CC0" w:rsidRDefault="00760CC0">
      <w:pPr>
        <w:spacing w:after="160" w:line="259" w:lineRule="auto"/>
        <w:ind w:firstLine="0"/>
      </w:pPr>
      <w:r w:rsidRPr="00760CC0">
        <w:br w:type="page"/>
      </w:r>
    </w:p>
    <w:p w14:paraId="74559F73" w14:textId="3C2B82A0" w:rsidR="00760CC0" w:rsidRPr="00760CC0" w:rsidRDefault="00760CC0" w:rsidP="00760CC0">
      <w:pPr>
        <w:pStyle w:val="Heading1"/>
      </w:pPr>
      <w:bookmarkStart w:id="4" w:name="_Toc150288770"/>
      <w:r w:rsidRPr="00760CC0">
        <w:lastRenderedPageBreak/>
        <w:t>Paredes Interiores</w:t>
      </w:r>
      <w:bookmarkEnd w:id="4"/>
    </w:p>
    <w:p w14:paraId="771AB578" w14:textId="56B0C616" w:rsidR="00760CC0" w:rsidRPr="00760CC0" w:rsidRDefault="00760CC0">
      <w:pPr>
        <w:spacing w:after="160" w:line="259" w:lineRule="auto"/>
        <w:ind w:firstLine="0"/>
      </w:pPr>
      <w:r w:rsidRPr="00760CC0">
        <w:br w:type="page"/>
      </w:r>
    </w:p>
    <w:p w14:paraId="489A7ED4" w14:textId="5C9C7859" w:rsidR="00760CC0" w:rsidRPr="00760CC0" w:rsidRDefault="00760CC0" w:rsidP="00760CC0">
      <w:pPr>
        <w:pStyle w:val="Heading1"/>
      </w:pPr>
      <w:bookmarkStart w:id="5" w:name="_Toc150288771"/>
      <w:r w:rsidRPr="00760CC0">
        <w:lastRenderedPageBreak/>
        <w:t>Portas e Janelas</w:t>
      </w:r>
      <w:bookmarkEnd w:id="5"/>
    </w:p>
    <w:p w14:paraId="1B7341AC" w14:textId="2FAB2666" w:rsidR="00760CC0" w:rsidRPr="00760CC0" w:rsidRDefault="00760CC0">
      <w:pPr>
        <w:spacing w:after="160" w:line="259" w:lineRule="auto"/>
        <w:ind w:firstLine="0"/>
      </w:pPr>
      <w:r w:rsidRPr="00760CC0">
        <w:br w:type="page"/>
      </w:r>
    </w:p>
    <w:p w14:paraId="1BFABCB5" w14:textId="5F930C1F" w:rsidR="00760CC0" w:rsidRDefault="00760CC0" w:rsidP="00760CC0">
      <w:pPr>
        <w:pStyle w:val="Heading1"/>
        <w:rPr>
          <w:lang w:val="en-US"/>
        </w:rPr>
      </w:pPr>
      <w:bookmarkStart w:id="6" w:name="_Toc150288772"/>
      <w:r>
        <w:rPr>
          <w:lang w:val="en-US"/>
        </w:rPr>
        <w:lastRenderedPageBreak/>
        <w:t>Conclusão</w:t>
      </w:r>
      <w:bookmarkEnd w:id="6"/>
    </w:p>
    <w:p w14:paraId="6A9C281F" w14:textId="03BC2C45" w:rsidR="00760CC0" w:rsidRDefault="00760CC0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ADAC07C" w14:textId="037D88F7" w:rsidR="00760CC0" w:rsidRDefault="00760CC0" w:rsidP="00760CC0">
      <w:pPr>
        <w:pStyle w:val="Heading1"/>
        <w:rPr>
          <w:lang w:val="en-US"/>
        </w:rPr>
      </w:pPr>
      <w:bookmarkStart w:id="7" w:name="_Toc150288773"/>
      <w:proofErr w:type="spellStart"/>
      <w:r>
        <w:rPr>
          <w:lang w:val="en-US"/>
        </w:rPr>
        <w:lastRenderedPageBreak/>
        <w:t>Referências</w:t>
      </w:r>
      <w:bookmarkEnd w:id="7"/>
      <w:proofErr w:type="spellEnd"/>
    </w:p>
    <w:p w14:paraId="59087417" w14:textId="77777777" w:rsidR="00760CC0" w:rsidRPr="00760CC0" w:rsidRDefault="00760CC0" w:rsidP="00760CC0">
      <w:pPr>
        <w:rPr>
          <w:lang w:val="en-US"/>
        </w:rPr>
      </w:pPr>
    </w:p>
    <w:p w14:paraId="00226725" w14:textId="77777777" w:rsidR="733B038C" w:rsidRPr="00760CC0" w:rsidRDefault="733B038C" w:rsidP="004468A7">
      <w:pPr>
        <w:ind w:firstLine="0"/>
        <w:rPr>
          <w:rFonts w:ascii="Times New Roman" w:hAnsi="Times New Roman" w:cs="Times New Roman"/>
        </w:rPr>
      </w:pPr>
    </w:p>
    <w:sectPr w:rsidR="733B038C" w:rsidRPr="00760CC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B1BF" w14:textId="77777777" w:rsidR="00DC7F1F" w:rsidRDefault="00DC7F1F">
      <w:pPr>
        <w:spacing w:line="240" w:lineRule="auto"/>
      </w:pPr>
      <w:r>
        <w:separator/>
      </w:r>
    </w:p>
  </w:endnote>
  <w:endnote w:type="continuationSeparator" w:id="0">
    <w:p w14:paraId="45490D62" w14:textId="77777777" w:rsidR="00DC7F1F" w:rsidRDefault="00DC7F1F">
      <w:pPr>
        <w:spacing w:line="240" w:lineRule="auto"/>
      </w:pPr>
      <w:r>
        <w:continuationSeparator/>
      </w:r>
    </w:p>
  </w:endnote>
  <w:endnote w:type="continuationNotice" w:id="1">
    <w:p w14:paraId="10E4AC2F" w14:textId="77777777" w:rsidR="00DC7F1F" w:rsidRDefault="00DC7F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77C4240B" w14:textId="77777777" w:rsidTr="733B038C">
      <w:tc>
        <w:tcPr>
          <w:tcW w:w="3120" w:type="dxa"/>
        </w:tcPr>
        <w:p w14:paraId="31D0E88C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6760865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92CD3BF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3AA7BC26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501170FA" w14:textId="77777777" w:rsidTr="733B038C">
      <w:tc>
        <w:tcPr>
          <w:tcW w:w="3120" w:type="dxa"/>
        </w:tcPr>
        <w:p w14:paraId="03DBEA2B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6B331BD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387E964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482803E2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65F2" w14:textId="77777777" w:rsidR="00DC7F1F" w:rsidRDefault="00DC7F1F">
      <w:pPr>
        <w:spacing w:line="240" w:lineRule="auto"/>
      </w:pPr>
      <w:r>
        <w:separator/>
      </w:r>
    </w:p>
  </w:footnote>
  <w:footnote w:type="continuationSeparator" w:id="0">
    <w:p w14:paraId="08EB3A96" w14:textId="77777777" w:rsidR="00DC7F1F" w:rsidRDefault="00DC7F1F">
      <w:pPr>
        <w:spacing w:line="240" w:lineRule="auto"/>
      </w:pPr>
      <w:r>
        <w:continuationSeparator/>
      </w:r>
    </w:p>
  </w:footnote>
  <w:footnote w:type="continuationNotice" w:id="1">
    <w:p w14:paraId="2166108B" w14:textId="77777777" w:rsidR="00DC7F1F" w:rsidRDefault="00DC7F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2CDA" w14:textId="4D1CF650" w:rsidR="00760CC0" w:rsidRDefault="00760CC0">
    <w:pPr>
      <w:pStyle w:val="Header"/>
    </w:pPr>
    <w:r w:rsidRPr="004468A7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6B2240AA" wp14:editId="290A6D4D">
          <wp:simplePos x="0" y="0"/>
          <wp:positionH relativeFrom="column">
            <wp:posOffset>4277995</wp:posOffset>
          </wp:positionH>
          <wp:positionV relativeFrom="paragraph">
            <wp:posOffset>-97700</wp:posOffset>
          </wp:positionV>
          <wp:extent cx="1912620" cy="567690"/>
          <wp:effectExtent l="0" t="0" r="5080" b="3810"/>
          <wp:wrapSquare wrapText="bothSides"/>
          <wp:docPr id="1790407764" name="Picture 1790407764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262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</w:tblGrid>
    <w:tr w:rsidR="001A5562" w14:paraId="3A0E6D28" w14:textId="77777777" w:rsidTr="00FD478C">
      <w:tc>
        <w:tcPr>
          <w:tcW w:w="3120" w:type="dxa"/>
        </w:tcPr>
        <w:p w14:paraId="24FB45C3" w14:textId="224CF005" w:rsidR="001A5562" w:rsidRDefault="001A5562" w:rsidP="733B038C">
          <w:pPr>
            <w:pStyle w:val="Header"/>
            <w:jc w:val="center"/>
          </w:pPr>
        </w:p>
      </w:tc>
      <w:tc>
        <w:tcPr>
          <w:tcW w:w="3120" w:type="dxa"/>
        </w:tcPr>
        <w:p w14:paraId="56B00721" w14:textId="77777777" w:rsidR="001A5562" w:rsidRDefault="001A5562" w:rsidP="733B038C">
          <w:pPr>
            <w:pStyle w:val="Header"/>
            <w:ind w:right="-115"/>
            <w:jc w:val="right"/>
          </w:pPr>
        </w:p>
      </w:tc>
    </w:tr>
  </w:tbl>
  <w:p w14:paraId="567E6E26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8C4"/>
    <w:multiLevelType w:val="multilevel"/>
    <w:tmpl w:val="1E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BF122B"/>
    <w:multiLevelType w:val="multilevel"/>
    <w:tmpl w:val="818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F21D8D"/>
    <w:multiLevelType w:val="multilevel"/>
    <w:tmpl w:val="E19E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926FBD"/>
    <w:multiLevelType w:val="multilevel"/>
    <w:tmpl w:val="CCE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862562">
    <w:abstractNumId w:val="3"/>
  </w:num>
  <w:num w:numId="2" w16cid:durableId="1786118488">
    <w:abstractNumId w:val="0"/>
  </w:num>
  <w:num w:numId="3" w16cid:durableId="1118992988">
    <w:abstractNumId w:val="1"/>
  </w:num>
  <w:num w:numId="4" w16cid:durableId="2090155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56"/>
    <w:rsid w:val="001A5562"/>
    <w:rsid w:val="002C3BE4"/>
    <w:rsid w:val="002F7E04"/>
    <w:rsid w:val="00371BD9"/>
    <w:rsid w:val="0042207D"/>
    <w:rsid w:val="004468A7"/>
    <w:rsid w:val="004C683E"/>
    <w:rsid w:val="00500997"/>
    <w:rsid w:val="00530EF3"/>
    <w:rsid w:val="005936DA"/>
    <w:rsid w:val="00604652"/>
    <w:rsid w:val="006C101C"/>
    <w:rsid w:val="006C6E67"/>
    <w:rsid w:val="006F4709"/>
    <w:rsid w:val="00702B81"/>
    <w:rsid w:val="00727711"/>
    <w:rsid w:val="0074264E"/>
    <w:rsid w:val="00760CC0"/>
    <w:rsid w:val="00796468"/>
    <w:rsid w:val="007D4A2B"/>
    <w:rsid w:val="007E2D6A"/>
    <w:rsid w:val="008078FA"/>
    <w:rsid w:val="00823731"/>
    <w:rsid w:val="00904DBE"/>
    <w:rsid w:val="00A75901"/>
    <w:rsid w:val="00B5233A"/>
    <w:rsid w:val="00BA6612"/>
    <w:rsid w:val="00C26C30"/>
    <w:rsid w:val="00C52956"/>
    <w:rsid w:val="00CA1E31"/>
    <w:rsid w:val="00CD7F50"/>
    <w:rsid w:val="00DA385B"/>
    <w:rsid w:val="00DA395D"/>
    <w:rsid w:val="00DC7F1F"/>
    <w:rsid w:val="00DF1ADF"/>
    <w:rsid w:val="00DF3215"/>
    <w:rsid w:val="00E078FD"/>
    <w:rsid w:val="00E23707"/>
    <w:rsid w:val="00E879E7"/>
    <w:rsid w:val="00F43ACD"/>
    <w:rsid w:val="00F941E8"/>
    <w:rsid w:val="00FA4C9E"/>
    <w:rsid w:val="00FD478C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E504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CC0"/>
    <w:pPr>
      <w:ind w:firstLine="0"/>
      <w:outlineLvl w:val="0"/>
    </w:pPr>
    <w:rPr>
      <w:rFonts w:ascii="Times New Roman" w:hAnsi="Times New Roman"/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0CC0"/>
    <w:rPr>
      <w:rFonts w:ascii="Times New Roman" w:hAnsi="Times New Roman"/>
      <w:b/>
      <w:bCs/>
      <w:sz w:val="36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A556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PT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60CC0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CC0"/>
    <w:pPr>
      <w:spacing w:before="12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0CC0"/>
    <w:pPr>
      <w:spacing w:before="12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0CC0"/>
    <w:pPr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0CC0"/>
    <w:pPr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0CC0"/>
    <w:pPr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0CC0"/>
    <w:pPr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0CC0"/>
    <w:pPr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0CC0"/>
    <w:pPr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0CC0"/>
    <w:pPr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guel/Library/Containers/com.microsoft.Word/Data/Library/Application%20Support/Microsoft/Office/16.0/DTS/Search/%7b030F9500-6559-724C-9F2A-1E138D7ECFBF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FA4669-0358-0E4E-915D-0607BEDFE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11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2023-11-07T22:03:00Z</dcterms:created>
  <dcterms:modified xsi:type="dcterms:W3CDTF">2023-11-07T23:02:00Z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